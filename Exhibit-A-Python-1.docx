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2D8" w:rsidRDefault="006512D8" w:rsidP="00094D4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Exhibit A</w:t>
      </w:r>
    </w:p>
    <w:p w:rsidR="006512D8" w:rsidRDefault="006512D8" w:rsidP="00094D43">
      <w:pPr>
        <w:jc w:val="center"/>
        <w:rPr>
          <w:rFonts w:ascii="Arial" w:hAnsi="Arial" w:cs="Arial"/>
          <w:b/>
          <w:sz w:val="24"/>
          <w:szCs w:val="24"/>
        </w:rPr>
      </w:pPr>
    </w:p>
    <w:p w:rsidR="006512D8" w:rsidRDefault="006512D8" w:rsidP="00094D43">
      <w:pPr>
        <w:jc w:val="center"/>
        <w:rPr>
          <w:rFonts w:ascii="Arial" w:hAnsi="Arial" w:cs="Arial"/>
          <w:b/>
          <w:sz w:val="24"/>
          <w:szCs w:val="24"/>
        </w:rPr>
      </w:pPr>
    </w:p>
    <w:p w:rsidR="00094D43" w:rsidRDefault="00094D43" w:rsidP="00094D43">
      <w:pPr>
        <w:jc w:val="center"/>
        <w:rPr>
          <w:rFonts w:ascii="Arial" w:hAnsi="Arial" w:cs="Arial"/>
          <w:b/>
          <w:sz w:val="24"/>
          <w:szCs w:val="24"/>
        </w:rPr>
      </w:pPr>
    </w:p>
    <w:p w:rsidR="006512D8" w:rsidRPr="00D14A3A" w:rsidRDefault="009F2DAD" w:rsidP="00094D43">
      <w:pPr>
        <w:pStyle w:val="NoSpacing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CITY_LOT_LEGAL_DESCRIPTION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«CITY_LOT_LEGAL_DESCRIPTION»</w:t>
      </w:r>
      <w:r>
        <w:rPr>
          <w:rFonts w:ascii="Arial" w:hAnsi="Arial" w:cs="Arial"/>
          <w:sz w:val="24"/>
          <w:szCs w:val="24"/>
        </w:rPr>
        <w:fldChar w:fldCharType="end"/>
      </w:r>
    </w:p>
    <w:p w:rsidR="006512D8" w:rsidRPr="008D48BC" w:rsidRDefault="006512D8" w:rsidP="00094D43">
      <w:pPr>
        <w:pStyle w:val="NoSpacing"/>
        <w:spacing w:line="276" w:lineRule="auto"/>
        <w:jc w:val="both"/>
        <w:rPr>
          <w:rFonts w:ascii="Arial" w:hAnsi="Arial" w:cs="Arial"/>
        </w:rPr>
      </w:pPr>
    </w:p>
    <w:p w:rsidR="00094D43" w:rsidRDefault="006512D8" w:rsidP="00094D43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Commonly known as:</w:t>
      </w:r>
      <w:bookmarkStart w:id="0" w:name="_GoBack"/>
      <w:bookmarkEnd w:id="0"/>
    </w:p>
    <w:p w:rsidR="00094D43" w:rsidRDefault="009F2DAD" w:rsidP="00094D4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C_LOT_FULL_ADDRESS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«C_LOT_FULL_ADDRESS»</w:t>
      </w:r>
      <w:r>
        <w:rPr>
          <w:rFonts w:ascii="Arial" w:hAnsi="Arial" w:cs="Arial"/>
        </w:rPr>
        <w:fldChar w:fldCharType="end"/>
      </w:r>
      <w:r w:rsidR="006512D8">
        <w:rPr>
          <w:rFonts w:ascii="Arial" w:hAnsi="Arial" w:cs="Arial"/>
        </w:rPr>
        <w:t xml:space="preserve">, Chicago, IL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C_LOT_ZIP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«C_LOT_ZIP»</w:t>
      </w:r>
      <w:r>
        <w:rPr>
          <w:rFonts w:ascii="Arial" w:hAnsi="Arial" w:cs="Arial"/>
        </w:rPr>
        <w:fldChar w:fldCharType="end"/>
      </w:r>
    </w:p>
    <w:p w:rsidR="006512D8" w:rsidRDefault="006512D8" w:rsidP="00094D4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PIN: </w:t>
      </w:r>
      <w:r w:rsidR="009F2DAD">
        <w:rPr>
          <w:rFonts w:ascii="Arial" w:hAnsi="Arial" w:cs="Arial"/>
        </w:rPr>
        <w:fldChar w:fldCharType="begin"/>
      </w:r>
      <w:r w:rsidR="009F2DAD">
        <w:rPr>
          <w:rFonts w:ascii="Arial" w:hAnsi="Arial" w:cs="Arial"/>
        </w:rPr>
        <w:instrText xml:space="preserve"> MERGEFIELD  C_LOT_PIN_14  \* MERGEFORMAT </w:instrText>
      </w:r>
      <w:r w:rsidR="009F2DAD">
        <w:rPr>
          <w:rFonts w:ascii="Arial" w:hAnsi="Arial" w:cs="Arial"/>
        </w:rPr>
        <w:fldChar w:fldCharType="separate"/>
      </w:r>
      <w:r w:rsidR="009F2DAD">
        <w:rPr>
          <w:rFonts w:ascii="Arial" w:hAnsi="Arial" w:cs="Arial"/>
          <w:noProof/>
        </w:rPr>
        <w:t>«C_LOT_PIN_14»</w:t>
      </w:r>
      <w:r w:rsidR="009F2DAD">
        <w:rPr>
          <w:rFonts w:ascii="Arial" w:hAnsi="Arial" w:cs="Arial"/>
        </w:rPr>
        <w:fldChar w:fldCharType="end"/>
      </w:r>
    </w:p>
    <w:p w:rsidR="003979FD" w:rsidRPr="003979FD" w:rsidRDefault="003979FD" w:rsidP="003979FD"/>
    <w:p w:rsidR="003979FD" w:rsidRPr="003979FD" w:rsidRDefault="003979FD" w:rsidP="003979FD"/>
    <w:p w:rsidR="003979FD" w:rsidRPr="003979FD" w:rsidRDefault="003979FD" w:rsidP="003979FD"/>
    <w:p w:rsidR="003979FD" w:rsidRPr="003979FD" w:rsidRDefault="003979FD" w:rsidP="003979FD"/>
    <w:p w:rsidR="003979FD" w:rsidRDefault="003979FD" w:rsidP="003979FD"/>
    <w:p w:rsidR="00EF3885" w:rsidRPr="003979FD" w:rsidRDefault="003979FD" w:rsidP="003979FD">
      <w:pPr>
        <w:tabs>
          <w:tab w:val="left" w:pos="2280"/>
        </w:tabs>
      </w:pPr>
      <w:r>
        <w:tab/>
      </w:r>
    </w:p>
    <w:sectPr w:rsidR="00EF3885" w:rsidRPr="0039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36"/>
    <w:rsid w:val="000119EC"/>
    <w:rsid w:val="00094D43"/>
    <w:rsid w:val="000D45B5"/>
    <w:rsid w:val="000E3413"/>
    <w:rsid w:val="0011750C"/>
    <w:rsid w:val="00173891"/>
    <w:rsid w:val="001A1D4F"/>
    <w:rsid w:val="001A4892"/>
    <w:rsid w:val="001C36D8"/>
    <w:rsid w:val="001D3996"/>
    <w:rsid w:val="001E6140"/>
    <w:rsid w:val="00225453"/>
    <w:rsid w:val="00245805"/>
    <w:rsid w:val="002A1699"/>
    <w:rsid w:val="002D6F76"/>
    <w:rsid w:val="002E40EE"/>
    <w:rsid w:val="002E7EEB"/>
    <w:rsid w:val="0031458A"/>
    <w:rsid w:val="00363586"/>
    <w:rsid w:val="003979FD"/>
    <w:rsid w:val="003D2736"/>
    <w:rsid w:val="003F1355"/>
    <w:rsid w:val="004768AB"/>
    <w:rsid w:val="00487901"/>
    <w:rsid w:val="00534F69"/>
    <w:rsid w:val="005961E1"/>
    <w:rsid w:val="005B0887"/>
    <w:rsid w:val="005F1FCF"/>
    <w:rsid w:val="00603071"/>
    <w:rsid w:val="0060438D"/>
    <w:rsid w:val="00635945"/>
    <w:rsid w:val="006512D8"/>
    <w:rsid w:val="0065168F"/>
    <w:rsid w:val="00652C15"/>
    <w:rsid w:val="00652F47"/>
    <w:rsid w:val="00685CB6"/>
    <w:rsid w:val="00767126"/>
    <w:rsid w:val="00830D57"/>
    <w:rsid w:val="0083732F"/>
    <w:rsid w:val="00862809"/>
    <w:rsid w:val="008D48BC"/>
    <w:rsid w:val="008F2529"/>
    <w:rsid w:val="009113CF"/>
    <w:rsid w:val="009243B6"/>
    <w:rsid w:val="00992D50"/>
    <w:rsid w:val="009D24CF"/>
    <w:rsid w:val="009F2DAD"/>
    <w:rsid w:val="00A7501D"/>
    <w:rsid w:val="00AA76A7"/>
    <w:rsid w:val="00AB215F"/>
    <w:rsid w:val="00AF5E77"/>
    <w:rsid w:val="00B537DB"/>
    <w:rsid w:val="00B939CB"/>
    <w:rsid w:val="00B9782B"/>
    <w:rsid w:val="00BE03FD"/>
    <w:rsid w:val="00C12F21"/>
    <w:rsid w:val="00C64FE2"/>
    <w:rsid w:val="00C93378"/>
    <w:rsid w:val="00C96ED1"/>
    <w:rsid w:val="00CF66D5"/>
    <w:rsid w:val="00D14A3A"/>
    <w:rsid w:val="00D60216"/>
    <w:rsid w:val="00D760F7"/>
    <w:rsid w:val="00D961DA"/>
    <w:rsid w:val="00DC7DD5"/>
    <w:rsid w:val="00DE62E4"/>
    <w:rsid w:val="00E2364C"/>
    <w:rsid w:val="00E33980"/>
    <w:rsid w:val="00E42E7B"/>
    <w:rsid w:val="00E730F3"/>
    <w:rsid w:val="00EA68B3"/>
    <w:rsid w:val="00EE162A"/>
    <w:rsid w:val="00EF3885"/>
    <w:rsid w:val="00FE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8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8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16136\Desktop\WPy-3710\settings\.spyder-py3\Exhibit-A-Pyth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Exhibit-A-Python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Chicago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2019-02-19T20:55:00Z</dcterms:created>
  <dcterms:modified xsi:type="dcterms:W3CDTF">2019-02-19T20:55:00Z</dcterms:modified>
</cp:coreProperties>
</file>